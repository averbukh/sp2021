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D69CB" w14:textId="77777777" w:rsidR="00175D12" w:rsidRPr="00F6323F" w:rsidRDefault="00175D12" w:rsidP="00175D12">
      <w:pPr>
        <w:jc w:val="center"/>
        <w:rPr>
          <w:rFonts w:ascii="Times New Roman" w:hAnsi="Times New Roman"/>
          <w:sz w:val="24"/>
          <w:szCs w:val="24"/>
        </w:rPr>
      </w:pPr>
      <w:bookmarkStart w:id="0" w:name="_Toc6676375"/>
      <w:r w:rsidRPr="00F6323F">
        <w:rPr>
          <w:rFonts w:ascii="Times New Roman" w:hAnsi="Times New Roman"/>
        </w:rPr>
        <w:t>МИНОБРНАУКИ РОССИИ</w:t>
      </w:r>
      <w:bookmarkEnd w:id="0"/>
    </w:p>
    <w:p w14:paraId="20707800" w14:textId="77777777" w:rsidR="00175D12" w:rsidRPr="00F6323F" w:rsidRDefault="00175D12" w:rsidP="00175D12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F6323F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20F19BDA" wp14:editId="6FF4C0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23F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5B85705" w14:textId="77777777" w:rsidR="00175D12" w:rsidRPr="00F6323F" w:rsidRDefault="00175D12" w:rsidP="00175D12">
      <w:pPr>
        <w:jc w:val="center"/>
        <w:rPr>
          <w:rFonts w:ascii="Times New Roman" w:hAnsi="Times New Roman"/>
        </w:rPr>
      </w:pPr>
      <w:bookmarkStart w:id="1" w:name="_Toc6676376"/>
      <w:r w:rsidRPr="00F6323F">
        <w:rPr>
          <w:rFonts w:ascii="Times New Roman" w:hAnsi="Times New Roman"/>
        </w:rPr>
        <w:t>НИЖЕГОРОДСКИЙ ГОСУДАРСТВЕННЫЙ ТЕХНИЧЕСКИЙ</w:t>
      </w:r>
      <w:bookmarkEnd w:id="1"/>
    </w:p>
    <w:p w14:paraId="5BEF0513" w14:textId="77777777" w:rsidR="00175D12" w:rsidRPr="00F6323F" w:rsidRDefault="00175D12" w:rsidP="00175D12">
      <w:pPr>
        <w:jc w:val="center"/>
        <w:rPr>
          <w:rFonts w:ascii="Times New Roman" w:hAnsi="Times New Roman"/>
        </w:rPr>
      </w:pPr>
      <w:r w:rsidRPr="00F6323F">
        <w:rPr>
          <w:rFonts w:ascii="Times New Roman" w:hAnsi="Times New Roman"/>
        </w:rPr>
        <w:t>УНИВЕРСИТЕТ им. Р.Е.АЛЕКСЕЕВА</w:t>
      </w:r>
    </w:p>
    <w:p w14:paraId="7BA294D2" w14:textId="77777777" w:rsidR="00175D12" w:rsidRPr="00F6323F" w:rsidRDefault="00175D12" w:rsidP="00175D12">
      <w:pPr>
        <w:ind w:left="567"/>
        <w:rPr>
          <w:rFonts w:ascii="Times New Roman" w:hAnsi="Times New Roman"/>
          <w:sz w:val="28"/>
          <w:szCs w:val="28"/>
        </w:rPr>
      </w:pPr>
    </w:p>
    <w:p w14:paraId="27344436" w14:textId="77777777" w:rsidR="00175D12" w:rsidRPr="00F6323F" w:rsidRDefault="00175D12" w:rsidP="00175D12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F6323F"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1B299247" w14:textId="77777777" w:rsidR="00175D12" w:rsidRPr="00F6323F" w:rsidRDefault="00175D12" w:rsidP="00175D12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F6323F">
        <w:rPr>
          <w:rFonts w:ascii="Times New Roman" w:hAnsi="Times New Roman"/>
          <w:sz w:val="28"/>
          <w:szCs w:val="28"/>
        </w:rPr>
        <w:t>Кафедра «Вычислительные системы и технологии»</w:t>
      </w:r>
    </w:p>
    <w:p w14:paraId="24DD6C49" w14:textId="77777777" w:rsidR="00175D12" w:rsidRPr="00F6323F" w:rsidRDefault="00175D12" w:rsidP="00175D12">
      <w:pPr>
        <w:outlineLvl w:val="0"/>
        <w:rPr>
          <w:rFonts w:ascii="Times New Roman" w:hAnsi="Times New Roman"/>
          <w:sz w:val="36"/>
          <w:szCs w:val="36"/>
        </w:rPr>
      </w:pPr>
    </w:p>
    <w:p w14:paraId="5D8FF2BA" w14:textId="7F2C0808" w:rsidR="00175D12" w:rsidRPr="00F6323F" w:rsidRDefault="00272A6C" w:rsidP="00175D1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Методы и средства обработки сигналов</w:t>
      </w:r>
    </w:p>
    <w:p w14:paraId="765FAAF9" w14:textId="33FC283F" w:rsidR="00175D12" w:rsidRDefault="00272A6C" w:rsidP="00175D1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Отчет</w:t>
      </w:r>
    </w:p>
    <w:p w14:paraId="4F2F17C1" w14:textId="12897CE9" w:rsidR="00175D12" w:rsidRPr="00F6323F" w:rsidRDefault="00272A6C" w:rsidP="00272A6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32"/>
        </w:rPr>
        <w:t>По лабораторной работе №2</w:t>
      </w:r>
    </w:p>
    <w:p w14:paraId="5CAF2659" w14:textId="6FA83E04" w:rsidR="00175D12" w:rsidRPr="00F6323F" w:rsidRDefault="00175D12" w:rsidP="00175D1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65EF900" w14:textId="77777777" w:rsidR="00175D12" w:rsidRPr="00F6323F" w:rsidRDefault="00175D12" w:rsidP="00175D12">
      <w:pPr>
        <w:rPr>
          <w:rFonts w:ascii="Times New Roman" w:hAnsi="Times New Roman"/>
          <w:sz w:val="28"/>
          <w:szCs w:val="28"/>
        </w:rPr>
      </w:pPr>
    </w:p>
    <w:p w14:paraId="44835894" w14:textId="77777777" w:rsidR="00175D12" w:rsidRPr="00F6323F" w:rsidRDefault="00175D12" w:rsidP="00175D12">
      <w:pPr>
        <w:rPr>
          <w:rFonts w:ascii="Times New Roman" w:hAnsi="Times New Roman"/>
          <w:sz w:val="28"/>
          <w:szCs w:val="28"/>
        </w:rPr>
      </w:pPr>
    </w:p>
    <w:p w14:paraId="7DEA0EF6" w14:textId="77777777" w:rsidR="00175D12" w:rsidRPr="00F6323F" w:rsidRDefault="00175D12" w:rsidP="00175D12">
      <w:pPr>
        <w:rPr>
          <w:rFonts w:ascii="Times New Roman" w:hAnsi="Times New Roman"/>
          <w:sz w:val="28"/>
          <w:szCs w:val="28"/>
        </w:rPr>
      </w:pPr>
    </w:p>
    <w:p w14:paraId="174CF479" w14:textId="77777777" w:rsidR="00175D12" w:rsidRPr="00F6323F" w:rsidRDefault="00175D12" w:rsidP="00175D12">
      <w:pPr>
        <w:spacing w:after="0" w:line="240" w:lineRule="auto"/>
        <w:ind w:left="4678"/>
        <w:rPr>
          <w:rFonts w:ascii="Times New Roman" w:hAnsi="Times New Roman"/>
          <w:sz w:val="24"/>
        </w:rPr>
      </w:pPr>
    </w:p>
    <w:p w14:paraId="7E4B783B" w14:textId="77777777" w:rsidR="00175D12" w:rsidRPr="00F6323F" w:rsidRDefault="00175D12" w:rsidP="00175D12">
      <w:pPr>
        <w:jc w:val="center"/>
        <w:rPr>
          <w:rFonts w:ascii="Times New Roman" w:hAnsi="Times New Roman"/>
          <w:sz w:val="20"/>
        </w:rPr>
      </w:pPr>
      <w:bookmarkStart w:id="2" w:name="_Toc6676379"/>
      <w:r w:rsidRPr="00F6323F">
        <w:rPr>
          <w:rFonts w:ascii="Times New Roman" w:hAnsi="Times New Roman"/>
        </w:rPr>
        <w:t xml:space="preserve">                         ПРОВЕРИЛ</w:t>
      </w:r>
      <w:r w:rsidRPr="00F6323F">
        <w:rPr>
          <w:rFonts w:ascii="Times New Roman" w:hAnsi="Times New Roman"/>
          <w:sz w:val="20"/>
        </w:rPr>
        <w:t>:</w:t>
      </w:r>
      <w:bookmarkEnd w:id="2"/>
    </w:p>
    <w:p w14:paraId="30506B11" w14:textId="24EC74EC" w:rsidR="00175D12" w:rsidRPr="00272A6C" w:rsidRDefault="00175D12" w:rsidP="00175D12">
      <w:pPr>
        <w:spacing w:after="0" w:line="240" w:lineRule="auto"/>
        <w:ind w:left="4678"/>
        <w:rPr>
          <w:rFonts w:ascii="Times New Roman" w:hAnsi="Times New Roman"/>
          <w:sz w:val="24"/>
          <w:szCs w:val="28"/>
        </w:rPr>
      </w:pPr>
      <w:r w:rsidRPr="00F6323F">
        <w:rPr>
          <w:rFonts w:ascii="Times New Roman" w:hAnsi="Times New Roman"/>
          <w:sz w:val="20"/>
        </w:rPr>
        <w:t xml:space="preserve"> ________________        </w:t>
      </w:r>
      <w:r w:rsidR="00272A6C">
        <w:rPr>
          <w:rFonts w:ascii="Times New Roman" w:hAnsi="Times New Roman"/>
          <w:sz w:val="24"/>
          <w:szCs w:val="28"/>
        </w:rPr>
        <w:t>Авербух М.Л.</w:t>
      </w:r>
    </w:p>
    <w:p w14:paraId="182839EE" w14:textId="77777777" w:rsidR="00175D12" w:rsidRPr="00F6323F" w:rsidRDefault="00175D12" w:rsidP="00175D12">
      <w:pPr>
        <w:ind w:left="4678"/>
        <w:rPr>
          <w:rFonts w:ascii="Times New Roman" w:hAnsi="Times New Roman"/>
          <w:sz w:val="6"/>
          <w:szCs w:val="8"/>
        </w:rPr>
      </w:pPr>
    </w:p>
    <w:p w14:paraId="5A430F44" w14:textId="77777777" w:rsidR="00175D12" w:rsidRPr="00F6323F" w:rsidRDefault="00175D12" w:rsidP="00175D12">
      <w:pPr>
        <w:jc w:val="center"/>
        <w:rPr>
          <w:rFonts w:ascii="Times New Roman" w:hAnsi="Times New Roman"/>
        </w:rPr>
      </w:pPr>
      <w:bookmarkStart w:id="3" w:name="_Toc6676380"/>
      <w:r w:rsidRPr="00F6323F">
        <w:rPr>
          <w:rFonts w:ascii="Times New Roman" w:hAnsi="Times New Roman"/>
        </w:rPr>
        <w:t xml:space="preserve">                     СТУДЕНТ:</w:t>
      </w:r>
      <w:bookmarkEnd w:id="3"/>
    </w:p>
    <w:p w14:paraId="59AD7932" w14:textId="73F1683E" w:rsidR="00175D12" w:rsidRPr="00F6323F" w:rsidRDefault="00175D12" w:rsidP="00175D12">
      <w:pPr>
        <w:spacing w:after="0" w:line="240" w:lineRule="auto"/>
        <w:ind w:left="4678"/>
        <w:rPr>
          <w:rFonts w:ascii="Times New Roman" w:hAnsi="Times New Roman"/>
          <w:color w:val="7F7F7F"/>
          <w:sz w:val="24"/>
          <w:szCs w:val="28"/>
        </w:rPr>
      </w:pPr>
      <w:r w:rsidRPr="00F6323F">
        <w:rPr>
          <w:rFonts w:ascii="Times New Roman" w:hAnsi="Times New Roman"/>
          <w:sz w:val="20"/>
        </w:rPr>
        <w:t xml:space="preserve"> </w:t>
      </w:r>
      <w:r w:rsidR="003A5C31">
        <w:rPr>
          <w:rFonts w:ascii="Times New Roman" w:hAnsi="Times New Roman"/>
          <w:sz w:val="20"/>
        </w:rPr>
        <w:tab/>
      </w:r>
      <w:r w:rsidR="003A5C31">
        <w:rPr>
          <w:rFonts w:ascii="Times New Roman" w:hAnsi="Times New Roman"/>
          <w:sz w:val="20"/>
        </w:rPr>
        <w:tab/>
      </w:r>
      <w:r w:rsidR="003A5C31">
        <w:rPr>
          <w:rFonts w:ascii="Times New Roman" w:hAnsi="Times New Roman"/>
          <w:sz w:val="20"/>
        </w:rPr>
        <w:tab/>
      </w:r>
      <w:r w:rsidRPr="00F6323F">
        <w:rPr>
          <w:rFonts w:ascii="Times New Roman" w:hAnsi="Times New Roman"/>
          <w:sz w:val="20"/>
        </w:rPr>
        <w:t xml:space="preserve">         </w:t>
      </w:r>
      <w:r w:rsidR="00D70A3E">
        <w:rPr>
          <w:rFonts w:ascii="Times New Roman" w:hAnsi="Times New Roman"/>
          <w:sz w:val="24"/>
          <w:szCs w:val="28"/>
        </w:rPr>
        <w:t>Онищенко Н.В.</w:t>
      </w:r>
      <w:r w:rsidRPr="00F6323F">
        <w:rPr>
          <w:rFonts w:ascii="Times New Roman" w:hAnsi="Times New Roman"/>
          <w:sz w:val="24"/>
          <w:szCs w:val="28"/>
        </w:rPr>
        <w:t xml:space="preserve"> </w:t>
      </w:r>
    </w:p>
    <w:p w14:paraId="6F0F56AB" w14:textId="77777777" w:rsidR="00175D12" w:rsidRPr="00F6323F" w:rsidRDefault="00175D12" w:rsidP="00175D12">
      <w:pPr>
        <w:tabs>
          <w:tab w:val="left" w:pos="708"/>
          <w:tab w:val="left" w:pos="1416"/>
          <w:tab w:val="left" w:pos="6830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F6323F">
        <w:rPr>
          <w:rFonts w:ascii="Times New Roman" w:hAnsi="Times New Roman"/>
          <w:color w:val="7F7F7F"/>
          <w:sz w:val="24"/>
          <w:szCs w:val="28"/>
        </w:rPr>
        <w:tab/>
      </w:r>
      <w:r w:rsidRPr="00F6323F">
        <w:rPr>
          <w:rFonts w:ascii="Times New Roman" w:hAnsi="Times New Roman"/>
          <w:color w:val="7F7F7F"/>
          <w:sz w:val="24"/>
          <w:szCs w:val="28"/>
        </w:rPr>
        <w:tab/>
      </w:r>
      <w:r w:rsidRPr="00F6323F">
        <w:rPr>
          <w:rFonts w:ascii="Times New Roman" w:hAnsi="Times New Roman"/>
          <w:sz w:val="24"/>
          <w:szCs w:val="28"/>
        </w:rPr>
        <w:t xml:space="preserve">     </w:t>
      </w:r>
      <w:r w:rsidRPr="00F6323F">
        <w:rPr>
          <w:rFonts w:ascii="Times New Roman" w:hAnsi="Times New Roman"/>
          <w:sz w:val="24"/>
          <w:szCs w:val="28"/>
        </w:rPr>
        <w:tab/>
        <w:t xml:space="preserve">       18</w:t>
      </w:r>
      <w:r w:rsidR="0060697A">
        <w:rPr>
          <w:rFonts w:ascii="Times New Roman" w:hAnsi="Times New Roman"/>
          <w:sz w:val="24"/>
          <w:szCs w:val="28"/>
        </w:rPr>
        <w:t xml:space="preserve"> В-2</w:t>
      </w:r>
    </w:p>
    <w:p w14:paraId="3A7CC05A" w14:textId="77777777" w:rsidR="00175D12" w:rsidRPr="00F6323F" w:rsidRDefault="00175D12" w:rsidP="00175D1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 w:rsidRPr="00F6323F">
        <w:rPr>
          <w:rFonts w:ascii="Times New Roman" w:hAnsi="Times New Roman"/>
          <w:color w:val="7F7F7F"/>
          <w:sz w:val="20"/>
          <w:szCs w:val="20"/>
        </w:rPr>
        <w:tab/>
      </w:r>
      <w:r w:rsidRPr="00F6323F">
        <w:rPr>
          <w:rFonts w:ascii="Times New Roman" w:hAnsi="Times New Roman"/>
          <w:color w:val="7F7F7F"/>
          <w:sz w:val="20"/>
          <w:szCs w:val="20"/>
        </w:rPr>
        <w:tab/>
      </w:r>
      <w:r w:rsidRPr="00F6323F">
        <w:rPr>
          <w:rFonts w:ascii="Times New Roman" w:hAnsi="Times New Roman"/>
          <w:color w:val="7F7F7F"/>
          <w:sz w:val="20"/>
          <w:szCs w:val="20"/>
        </w:rPr>
        <w:tab/>
      </w:r>
      <w:r w:rsidRPr="00F6323F">
        <w:rPr>
          <w:rFonts w:ascii="Times New Roman" w:hAnsi="Times New Roman"/>
          <w:color w:val="7F7F7F"/>
          <w:sz w:val="20"/>
          <w:szCs w:val="20"/>
        </w:rPr>
        <w:tab/>
      </w:r>
      <w:r w:rsidRPr="00F6323F">
        <w:rPr>
          <w:rFonts w:ascii="Times New Roman" w:hAnsi="Times New Roman"/>
          <w:color w:val="7F7F7F"/>
          <w:sz w:val="20"/>
          <w:szCs w:val="20"/>
        </w:rPr>
        <w:tab/>
      </w:r>
    </w:p>
    <w:p w14:paraId="5EEC1BA1" w14:textId="77777777" w:rsidR="00175D12" w:rsidRPr="00F6323F" w:rsidRDefault="00175D12" w:rsidP="00175D12">
      <w:pPr>
        <w:ind w:left="2832" w:firstLine="708"/>
        <w:rPr>
          <w:rFonts w:ascii="Times New Roman" w:hAnsi="Times New Roman"/>
          <w:sz w:val="24"/>
          <w:szCs w:val="24"/>
        </w:rPr>
      </w:pPr>
    </w:p>
    <w:p w14:paraId="22ECCEA6" w14:textId="77777777" w:rsidR="00175D12" w:rsidRDefault="00175D12" w:rsidP="00175D12">
      <w:pPr>
        <w:ind w:left="2832" w:firstLine="708"/>
        <w:jc w:val="center"/>
        <w:rPr>
          <w:rFonts w:ascii="Times New Roman" w:hAnsi="Times New Roman"/>
          <w:sz w:val="24"/>
          <w:szCs w:val="24"/>
        </w:rPr>
      </w:pPr>
    </w:p>
    <w:p w14:paraId="01950211" w14:textId="77777777" w:rsidR="008C5761" w:rsidRDefault="008C5761" w:rsidP="00175D12">
      <w:pPr>
        <w:ind w:left="2832" w:firstLine="708"/>
        <w:jc w:val="center"/>
        <w:rPr>
          <w:rFonts w:ascii="Times New Roman" w:hAnsi="Times New Roman"/>
          <w:sz w:val="24"/>
          <w:szCs w:val="24"/>
        </w:rPr>
      </w:pPr>
    </w:p>
    <w:p w14:paraId="4C7D08A3" w14:textId="77777777" w:rsidR="007B687E" w:rsidRPr="00F6323F" w:rsidRDefault="007B687E" w:rsidP="00175D12">
      <w:pPr>
        <w:ind w:left="2832" w:firstLine="708"/>
        <w:jc w:val="center"/>
        <w:rPr>
          <w:rFonts w:ascii="Times New Roman" w:hAnsi="Times New Roman"/>
          <w:sz w:val="24"/>
          <w:szCs w:val="24"/>
        </w:rPr>
      </w:pPr>
    </w:p>
    <w:p w14:paraId="73C13379" w14:textId="77777777" w:rsidR="00175D12" w:rsidRPr="00F6323F" w:rsidRDefault="00175D12" w:rsidP="007B687E">
      <w:pPr>
        <w:spacing w:after="0"/>
        <w:ind w:left="2832" w:firstLine="708"/>
        <w:jc w:val="center"/>
        <w:rPr>
          <w:rFonts w:ascii="Times New Roman" w:hAnsi="Times New Roman"/>
          <w:sz w:val="24"/>
          <w:szCs w:val="24"/>
        </w:rPr>
      </w:pPr>
    </w:p>
    <w:p w14:paraId="55E0A197" w14:textId="77777777" w:rsidR="00175D12" w:rsidRPr="00F6323F" w:rsidRDefault="00175D12" w:rsidP="007B687E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F6323F">
        <w:rPr>
          <w:rFonts w:ascii="Times New Roman" w:hAnsi="Times New Roman"/>
          <w:sz w:val="24"/>
          <w:szCs w:val="24"/>
        </w:rPr>
        <w:t>Нижний Новгород</w:t>
      </w:r>
    </w:p>
    <w:p w14:paraId="25A408C8" w14:textId="1E4E4FBD" w:rsidR="0078424E" w:rsidRDefault="00175D12" w:rsidP="00A54FAE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F6323F">
        <w:rPr>
          <w:rFonts w:ascii="Times New Roman" w:hAnsi="Times New Roman"/>
          <w:sz w:val="24"/>
          <w:szCs w:val="24"/>
        </w:rPr>
        <w:t>202</w:t>
      </w:r>
      <w:r w:rsidR="00A54FAE">
        <w:rPr>
          <w:rFonts w:ascii="Times New Roman" w:hAnsi="Times New Roman"/>
          <w:sz w:val="24"/>
          <w:szCs w:val="24"/>
        </w:rPr>
        <w:t>1</w:t>
      </w:r>
      <w:r w:rsidRPr="00F6323F">
        <w:rPr>
          <w:rFonts w:ascii="Times New Roman" w:hAnsi="Times New Roman"/>
          <w:sz w:val="24"/>
          <w:szCs w:val="24"/>
        </w:rPr>
        <w:t xml:space="preserve"> г</w:t>
      </w:r>
      <w:r w:rsidR="00A54FAE">
        <w:rPr>
          <w:rFonts w:ascii="Times New Roman" w:hAnsi="Times New Roman"/>
          <w:sz w:val="24"/>
          <w:szCs w:val="24"/>
        </w:rPr>
        <w:t>.</w:t>
      </w:r>
    </w:p>
    <w:p w14:paraId="3D55BC82" w14:textId="1D2D9F92" w:rsidR="00272A6C" w:rsidRDefault="00272A6C" w:rsidP="00A54FAE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A4F5D6E" w14:textId="0F390372" w:rsidR="00272A6C" w:rsidRDefault="00272A6C" w:rsidP="00272A6C">
      <w:pPr>
        <w:spacing w:after="0"/>
        <w:ind w:left="708" w:hanging="708"/>
        <w:rPr>
          <w:rFonts w:ascii="Times New Roman" w:hAnsi="Times New Roman"/>
          <w:sz w:val="28"/>
          <w:szCs w:val="28"/>
        </w:rPr>
      </w:pPr>
      <w:r w:rsidRPr="00E5162D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/>
          <w:sz w:val="28"/>
          <w:szCs w:val="28"/>
        </w:rPr>
        <w:t xml:space="preserve">: </w:t>
      </w:r>
      <w:r w:rsidR="00F4448E">
        <w:rPr>
          <w:rFonts w:ascii="Times New Roman" w:hAnsi="Times New Roman"/>
          <w:sz w:val="28"/>
          <w:szCs w:val="28"/>
        </w:rPr>
        <w:t xml:space="preserve">Написать программу для </w:t>
      </w:r>
      <w:r w:rsidR="00E5162D">
        <w:rPr>
          <w:rFonts w:ascii="Times New Roman" w:hAnsi="Times New Roman"/>
          <w:sz w:val="28"/>
          <w:szCs w:val="28"/>
        </w:rPr>
        <w:t>обработки изображения с капчей.</w:t>
      </w:r>
      <w:r w:rsidR="00F4448E">
        <w:rPr>
          <w:rFonts w:ascii="Times New Roman" w:hAnsi="Times New Roman"/>
          <w:sz w:val="28"/>
          <w:szCs w:val="28"/>
        </w:rPr>
        <w:t xml:space="preserve"> Провести предобработку капчи с помощью медианного фильтра (полная маска) и </w:t>
      </w:r>
      <w:r w:rsidR="00E5162D">
        <w:rPr>
          <w:rFonts w:ascii="Times New Roman" w:hAnsi="Times New Roman"/>
          <w:sz w:val="28"/>
          <w:szCs w:val="28"/>
        </w:rPr>
        <w:t xml:space="preserve">наложить на полученное изображение фильтр </w:t>
      </w:r>
      <w:r w:rsidR="00E5162D">
        <w:rPr>
          <w:rFonts w:ascii="Times New Roman" w:hAnsi="Times New Roman"/>
          <w:sz w:val="28"/>
          <w:szCs w:val="28"/>
          <w:lang w:val="en-US"/>
        </w:rPr>
        <w:t>f</w:t>
      </w:r>
      <w:r w:rsidR="00E5162D" w:rsidRPr="00E5162D">
        <w:rPr>
          <w:rFonts w:ascii="Times New Roman" w:hAnsi="Times New Roman"/>
          <w:sz w:val="28"/>
          <w:szCs w:val="28"/>
        </w:rPr>
        <w:t>1</w:t>
      </w:r>
      <w:r w:rsidR="00E5162D">
        <w:rPr>
          <w:rFonts w:ascii="Times New Roman" w:hAnsi="Times New Roman"/>
          <w:sz w:val="28"/>
          <w:szCs w:val="28"/>
        </w:rPr>
        <w:t xml:space="preserve">. </w:t>
      </w:r>
    </w:p>
    <w:p w14:paraId="1398E851" w14:textId="77777777" w:rsidR="000845C0" w:rsidRDefault="000845C0" w:rsidP="00272A6C">
      <w:pPr>
        <w:spacing w:after="0"/>
        <w:ind w:left="708" w:hanging="708"/>
        <w:rPr>
          <w:rFonts w:ascii="Times New Roman" w:hAnsi="Times New Roman"/>
          <w:sz w:val="28"/>
          <w:szCs w:val="28"/>
        </w:rPr>
      </w:pPr>
    </w:p>
    <w:p w14:paraId="07BAADCE" w14:textId="061210E0" w:rsidR="00AF4AB3" w:rsidRPr="00E5162D" w:rsidRDefault="00AF4AB3" w:rsidP="00272A6C">
      <w:pPr>
        <w:spacing w:after="0"/>
        <w:ind w:left="708" w:hanging="708"/>
        <w:rPr>
          <w:rFonts w:ascii="Times New Roman" w:hAnsi="Times New Roman"/>
          <w:b/>
          <w:bCs/>
          <w:sz w:val="28"/>
          <w:szCs w:val="28"/>
        </w:rPr>
      </w:pPr>
      <w:r w:rsidRPr="00E5162D">
        <w:rPr>
          <w:rFonts w:ascii="Times New Roman" w:hAnsi="Times New Roman"/>
          <w:b/>
          <w:bCs/>
          <w:sz w:val="28"/>
          <w:szCs w:val="28"/>
        </w:rPr>
        <w:t>Результат работы:</w:t>
      </w:r>
    </w:p>
    <w:p w14:paraId="4366E779" w14:textId="00EC5C68" w:rsidR="00E5162D" w:rsidRDefault="00AF4AB3" w:rsidP="00272A6C">
      <w:pPr>
        <w:spacing w:after="0"/>
        <w:ind w:left="708" w:hanging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1-я </w:t>
      </w:r>
      <w:proofErr w:type="spellStart"/>
      <w:r>
        <w:rPr>
          <w:rFonts w:ascii="Times New Roman" w:hAnsi="Times New Roman"/>
          <w:sz w:val="28"/>
          <w:szCs w:val="28"/>
        </w:rPr>
        <w:t>капча</w:t>
      </w:r>
      <w:proofErr w:type="spellEnd"/>
      <w:r w:rsidR="00CC6653">
        <w:rPr>
          <w:rFonts w:ascii="Times New Roman" w:hAnsi="Times New Roman"/>
          <w:sz w:val="28"/>
          <w:szCs w:val="28"/>
        </w:rPr>
        <w:t xml:space="preserve"> (184х60)</w:t>
      </w:r>
    </w:p>
    <w:p w14:paraId="06A1B38A" w14:textId="07E6B85E" w:rsidR="0073547B" w:rsidRDefault="0073547B" w:rsidP="00272A6C">
      <w:pPr>
        <w:spacing w:after="0"/>
        <w:ind w:left="708" w:hanging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Было:</w:t>
      </w:r>
    </w:p>
    <w:p w14:paraId="07FD1082" w14:textId="47D346AE" w:rsidR="00D70A3E" w:rsidRDefault="00D70A3E" w:rsidP="00272A6C">
      <w:pPr>
        <w:spacing w:after="0"/>
        <w:ind w:left="708" w:hanging="708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56DD714" wp14:editId="62E4088E">
            <wp:extent cx="1752600" cy="571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B5881" w14:textId="699C7BC5" w:rsidR="0073547B" w:rsidRDefault="0073547B" w:rsidP="00272A6C">
      <w:pPr>
        <w:spacing w:after="0"/>
        <w:ind w:left="708" w:hanging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Стало:</w:t>
      </w:r>
    </w:p>
    <w:p w14:paraId="33453418" w14:textId="07E3807E" w:rsidR="0073547B" w:rsidRPr="0073547B" w:rsidRDefault="0073547B" w:rsidP="00272A6C">
      <w:pPr>
        <w:spacing w:after="0"/>
        <w:ind w:left="708" w:hanging="708"/>
        <w:rPr>
          <w:rFonts w:ascii="Times New Roman" w:hAnsi="Times New Roman"/>
          <w:sz w:val="28"/>
          <w:szCs w:val="28"/>
        </w:rPr>
      </w:pPr>
      <w:r w:rsidRPr="0073547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56F0AE3" wp14:editId="2C099D47">
            <wp:extent cx="1752600" cy="571500"/>
            <wp:effectExtent l="0" t="0" r="0" b="0"/>
            <wp:docPr id="4" name="Рисунок 4" descr="C:\Users\1\AppData\Local\Temp\tmpc3w6pn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AppData\Local\Temp\tmpc3w6pnh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E2256" w14:textId="288269A8" w:rsidR="00AF4AB3" w:rsidRDefault="0002151D" w:rsidP="00272A6C">
      <w:pPr>
        <w:spacing w:after="0"/>
        <w:ind w:left="708" w:hanging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14:paraId="0E8E721F" w14:textId="738EF327" w:rsidR="008A3519" w:rsidRDefault="00AF4AB3" w:rsidP="008A3519">
      <w:pPr>
        <w:spacing w:after="0"/>
        <w:rPr>
          <w:noProof/>
        </w:rPr>
      </w:pPr>
      <w:r>
        <w:rPr>
          <w:rFonts w:ascii="Times New Roman" w:hAnsi="Times New Roman"/>
          <w:sz w:val="28"/>
          <w:szCs w:val="28"/>
        </w:rPr>
        <w:t>Результат наложения медианного фильтра (</w:t>
      </w:r>
      <w:r w:rsidR="0073547B" w:rsidRPr="0073547B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х</w:t>
      </w:r>
      <w:r w:rsidR="0073547B" w:rsidRPr="0073547B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) и результат наложения фильтра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AF4AB3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:</w:t>
      </w:r>
      <w:r w:rsidR="008A3519" w:rsidRPr="008A3519">
        <w:rPr>
          <w:noProof/>
        </w:rPr>
        <w:t xml:space="preserve"> </w:t>
      </w:r>
    </w:p>
    <w:p w14:paraId="4E130F8F" w14:textId="528C9793" w:rsidR="0073547B" w:rsidRPr="001C48E8" w:rsidRDefault="00675C74" w:rsidP="008A3519">
      <w:pPr>
        <w:spacing w:after="0"/>
        <w:rPr>
          <w:rFonts w:ascii="Times New Roman" w:hAnsi="Times New Roman"/>
          <w:noProof/>
          <w:sz w:val="28"/>
        </w:rPr>
      </w:pPr>
      <w:r w:rsidRPr="001C48E8">
        <w:rPr>
          <w:rFonts w:ascii="Times New Roman" w:hAnsi="Times New Roman"/>
          <w:noProof/>
          <w:sz w:val="28"/>
        </w:rPr>
        <w:t>Ширина</w:t>
      </w:r>
      <w:r w:rsidR="0073547B" w:rsidRPr="001C48E8">
        <w:rPr>
          <w:rFonts w:ascii="Times New Roman" w:hAnsi="Times New Roman"/>
          <w:noProof/>
          <w:sz w:val="28"/>
        </w:rPr>
        <w:t xml:space="preserve"> 8, шаг 4</w:t>
      </w:r>
    </w:p>
    <w:p w14:paraId="4C2EF109" w14:textId="6BF68278" w:rsidR="0073547B" w:rsidRDefault="0073547B" w:rsidP="008A3519">
      <w:pPr>
        <w:spacing w:after="0"/>
        <w:rPr>
          <w:noProof/>
        </w:rPr>
      </w:pPr>
      <w:r w:rsidRPr="0073547B">
        <w:rPr>
          <w:noProof/>
        </w:rPr>
        <w:drawing>
          <wp:inline distT="0" distB="0" distL="0" distR="0" wp14:anchorId="0DF3B5DB" wp14:editId="10F6A06A">
            <wp:extent cx="3245447" cy="243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1651" cy="246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284F" w14:textId="769FBDE3" w:rsidR="0073547B" w:rsidRDefault="00675C74" w:rsidP="008A3519">
      <w:pPr>
        <w:spacing w:after="0"/>
        <w:rPr>
          <w:noProof/>
        </w:rPr>
      </w:pPr>
      <w:r>
        <w:rPr>
          <w:noProof/>
        </w:rPr>
        <w:t>Ширина</w:t>
      </w:r>
      <w:r w:rsidR="0073547B">
        <w:rPr>
          <w:noProof/>
        </w:rPr>
        <w:t xml:space="preserve"> 20, шаг 1</w:t>
      </w:r>
    </w:p>
    <w:p w14:paraId="7BAF82A9" w14:textId="1A8C5EBA" w:rsidR="0073547B" w:rsidRDefault="0073547B" w:rsidP="008A3519">
      <w:pPr>
        <w:spacing w:after="0"/>
        <w:rPr>
          <w:noProof/>
        </w:rPr>
      </w:pPr>
      <w:r w:rsidRPr="0073547B">
        <w:rPr>
          <w:noProof/>
        </w:rPr>
        <w:drawing>
          <wp:inline distT="0" distB="0" distL="0" distR="0" wp14:anchorId="161ACBA2" wp14:editId="5EBBD56A">
            <wp:extent cx="3299460" cy="249474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621" cy="250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DE98" w14:textId="77777777" w:rsidR="0073547B" w:rsidRDefault="0073547B" w:rsidP="008A3519">
      <w:pPr>
        <w:spacing w:after="0"/>
        <w:rPr>
          <w:noProof/>
        </w:rPr>
      </w:pPr>
    </w:p>
    <w:p w14:paraId="252F7351" w14:textId="09FE85A5" w:rsidR="008A3519" w:rsidRDefault="008A3519" w:rsidP="00E5162D">
      <w:pPr>
        <w:spacing w:after="0"/>
        <w:ind w:left="142"/>
        <w:rPr>
          <w:sz w:val="28"/>
          <w:szCs w:val="28"/>
          <w:lang w:val="en-US"/>
        </w:rPr>
      </w:pPr>
    </w:p>
    <w:p w14:paraId="7811D223" w14:textId="0802E79B" w:rsidR="00CC6653" w:rsidRDefault="00CC6653" w:rsidP="008A3519">
      <w:pPr>
        <w:spacing w:after="0"/>
        <w:rPr>
          <w:sz w:val="28"/>
          <w:szCs w:val="28"/>
          <w:lang w:val="en-US"/>
        </w:rPr>
      </w:pPr>
    </w:p>
    <w:p w14:paraId="6993D962" w14:textId="22B45BA2" w:rsidR="0002151D" w:rsidRDefault="00CC6653" w:rsidP="00CC6653">
      <w:pPr>
        <w:spacing w:after="0"/>
        <w:rPr>
          <w:rFonts w:ascii="Times New Roman" w:hAnsi="Times New Roman"/>
          <w:sz w:val="28"/>
          <w:szCs w:val="28"/>
        </w:rPr>
      </w:pPr>
      <w:r w:rsidRPr="00F66340">
        <w:rPr>
          <w:rFonts w:ascii="Times New Roman" w:hAnsi="Times New Roman"/>
          <w:sz w:val="28"/>
          <w:szCs w:val="28"/>
        </w:rPr>
        <w:t>2</w:t>
      </w:r>
      <w:r w:rsidR="00F66340" w:rsidRPr="00F66340">
        <w:rPr>
          <w:rFonts w:ascii="Times New Roman" w:hAnsi="Times New Roman"/>
          <w:sz w:val="28"/>
          <w:szCs w:val="28"/>
        </w:rPr>
        <w:t>-я</w:t>
      </w:r>
      <w:r w:rsidRPr="00F66340">
        <w:rPr>
          <w:rFonts w:ascii="Times New Roman" w:hAnsi="Times New Roman"/>
          <w:sz w:val="28"/>
          <w:szCs w:val="28"/>
        </w:rPr>
        <w:t xml:space="preserve"> капча (290х80)</w:t>
      </w:r>
    </w:p>
    <w:p w14:paraId="7C2C2C04" w14:textId="1066D93D" w:rsidR="001C48E8" w:rsidRPr="00F66340" w:rsidRDefault="001C48E8" w:rsidP="00CC665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Было</w:t>
      </w:r>
    </w:p>
    <w:p w14:paraId="6915CDCE" w14:textId="77777777" w:rsidR="001C48E8" w:rsidRDefault="00675C74" w:rsidP="00CC6653">
      <w:pPr>
        <w:spacing w:after="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0245FF8" wp14:editId="0C770568">
            <wp:extent cx="2075447" cy="57150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038" cy="57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151D" w:rsidRPr="00F66340">
        <w:rPr>
          <w:rFonts w:ascii="Times New Roman" w:hAnsi="Times New Roman"/>
          <w:sz w:val="28"/>
          <w:szCs w:val="28"/>
        </w:rPr>
        <w:tab/>
      </w:r>
    </w:p>
    <w:p w14:paraId="0D1D27B5" w14:textId="7105095B" w:rsidR="00675C74" w:rsidRDefault="001C48E8" w:rsidP="00CC665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Стало</w:t>
      </w:r>
      <w:r w:rsidR="004E1542" w:rsidRPr="00F66340">
        <w:rPr>
          <w:rFonts w:ascii="Times New Roman" w:hAnsi="Times New Roman"/>
          <w:sz w:val="28"/>
          <w:szCs w:val="28"/>
        </w:rPr>
        <w:t xml:space="preserve">     </w:t>
      </w:r>
      <w:r w:rsidR="000845C0" w:rsidRPr="00D70A3E">
        <w:rPr>
          <w:rFonts w:ascii="Times New Roman" w:hAnsi="Times New Roman"/>
          <w:sz w:val="28"/>
          <w:szCs w:val="28"/>
        </w:rPr>
        <w:t xml:space="preserve"> </w:t>
      </w:r>
    </w:p>
    <w:p w14:paraId="02BB2D4E" w14:textId="3B4D1B30" w:rsidR="0002151D" w:rsidRPr="00F66340" w:rsidRDefault="00675C74" w:rsidP="00CC6653">
      <w:pPr>
        <w:spacing w:after="0"/>
        <w:rPr>
          <w:rFonts w:ascii="Times New Roman" w:hAnsi="Times New Roman"/>
          <w:sz w:val="28"/>
          <w:szCs w:val="28"/>
        </w:rPr>
      </w:pPr>
      <w:r w:rsidRPr="00675C7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0B9EA15" wp14:editId="43A357CC">
            <wp:extent cx="2019300" cy="556281"/>
            <wp:effectExtent l="0" t="0" r="0" b="0"/>
            <wp:docPr id="9" name="Рисунок 9" descr="C:\Users\1\AppData\Local\Temp\tmpp0so02v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\AppData\Local\Temp\tmpp0so02v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840" cy="56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45C0" w:rsidRPr="00D70A3E">
        <w:rPr>
          <w:rFonts w:ascii="Times New Roman" w:hAnsi="Times New Roman"/>
          <w:sz w:val="28"/>
          <w:szCs w:val="28"/>
        </w:rPr>
        <w:t xml:space="preserve"> </w:t>
      </w:r>
    </w:p>
    <w:p w14:paraId="727BCB4B" w14:textId="7741DD38" w:rsidR="00CC6653" w:rsidRDefault="00CC6653" w:rsidP="00E76FA7">
      <w:pPr>
        <w:spacing w:after="0"/>
        <w:rPr>
          <w:rFonts w:ascii="Times New Roman" w:hAnsi="Times New Roman"/>
          <w:sz w:val="28"/>
          <w:szCs w:val="28"/>
        </w:rPr>
      </w:pPr>
      <w:r w:rsidRPr="00F66340">
        <w:rPr>
          <w:rFonts w:ascii="Times New Roman" w:hAnsi="Times New Roman"/>
          <w:sz w:val="28"/>
          <w:szCs w:val="28"/>
        </w:rPr>
        <w:t xml:space="preserve"> Результат наложения медианного фильтра (</w:t>
      </w:r>
      <w:r w:rsidR="00675C74">
        <w:rPr>
          <w:rFonts w:ascii="Times New Roman" w:hAnsi="Times New Roman"/>
          <w:sz w:val="28"/>
          <w:szCs w:val="28"/>
        </w:rPr>
        <w:t>7</w:t>
      </w:r>
      <w:r w:rsidRPr="00F66340">
        <w:rPr>
          <w:rFonts w:ascii="Times New Roman" w:hAnsi="Times New Roman"/>
          <w:sz w:val="28"/>
          <w:szCs w:val="28"/>
        </w:rPr>
        <w:t>х</w:t>
      </w:r>
      <w:r w:rsidR="00675C74">
        <w:rPr>
          <w:rFonts w:ascii="Times New Roman" w:hAnsi="Times New Roman"/>
          <w:sz w:val="28"/>
          <w:szCs w:val="28"/>
        </w:rPr>
        <w:t>7</w:t>
      </w:r>
      <w:r w:rsidRPr="00F66340">
        <w:rPr>
          <w:rFonts w:ascii="Times New Roman" w:hAnsi="Times New Roman"/>
          <w:sz w:val="28"/>
          <w:szCs w:val="28"/>
        </w:rPr>
        <w:t xml:space="preserve">) и результат наложения фильтра </w:t>
      </w:r>
      <w:r w:rsidRPr="00F66340">
        <w:rPr>
          <w:rFonts w:ascii="Times New Roman" w:hAnsi="Times New Roman"/>
          <w:sz w:val="28"/>
          <w:szCs w:val="28"/>
          <w:lang w:val="en-US"/>
        </w:rPr>
        <w:t>f</w:t>
      </w:r>
      <w:r w:rsidRPr="00F66340">
        <w:rPr>
          <w:rFonts w:ascii="Times New Roman" w:hAnsi="Times New Roman"/>
          <w:sz w:val="28"/>
          <w:szCs w:val="28"/>
        </w:rPr>
        <w:t>1</w:t>
      </w:r>
      <w:r w:rsidR="00675C74">
        <w:rPr>
          <w:rFonts w:ascii="Times New Roman" w:hAnsi="Times New Roman"/>
          <w:sz w:val="28"/>
          <w:szCs w:val="28"/>
        </w:rPr>
        <w:t>:</w:t>
      </w:r>
    </w:p>
    <w:p w14:paraId="34D0A262" w14:textId="2138F2E3" w:rsidR="00675C74" w:rsidRPr="001C48E8" w:rsidRDefault="00675C74" w:rsidP="00E76FA7">
      <w:pPr>
        <w:spacing w:after="0"/>
        <w:rPr>
          <w:rFonts w:ascii="Times New Roman" w:hAnsi="Times New Roman"/>
          <w:noProof/>
          <w:sz w:val="28"/>
          <w:lang w:val="en-US"/>
        </w:rPr>
      </w:pPr>
      <w:r w:rsidRPr="001C48E8">
        <w:rPr>
          <w:rFonts w:ascii="Times New Roman" w:hAnsi="Times New Roman"/>
          <w:noProof/>
          <w:sz w:val="28"/>
        </w:rPr>
        <w:t>Ширина 4, шаг 1</w:t>
      </w:r>
    </w:p>
    <w:p w14:paraId="614D7194" w14:textId="19EFA169" w:rsidR="00E76FA7" w:rsidRDefault="00675C74" w:rsidP="00E76FA7">
      <w:pPr>
        <w:spacing w:after="0"/>
        <w:ind w:left="-709"/>
        <w:rPr>
          <w:sz w:val="28"/>
          <w:szCs w:val="28"/>
        </w:rPr>
      </w:pPr>
      <w:r w:rsidRPr="00675C74">
        <w:rPr>
          <w:sz w:val="28"/>
          <w:szCs w:val="28"/>
        </w:rPr>
        <w:drawing>
          <wp:inline distT="0" distB="0" distL="0" distR="0" wp14:anchorId="19100067" wp14:editId="1B0C27B9">
            <wp:extent cx="3459480" cy="263600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9775" cy="264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4AAF" w14:textId="726AF7F1" w:rsidR="00E76FA7" w:rsidRDefault="00E76FA7" w:rsidP="00E76FA7">
      <w:pPr>
        <w:spacing w:after="0"/>
        <w:ind w:left="-709"/>
        <w:rPr>
          <w:sz w:val="28"/>
          <w:szCs w:val="28"/>
        </w:rPr>
      </w:pPr>
    </w:p>
    <w:p w14:paraId="145CC33A" w14:textId="196C701B" w:rsidR="00F66340" w:rsidRDefault="00F66340" w:rsidP="00490623">
      <w:pPr>
        <w:spacing w:after="0"/>
        <w:rPr>
          <w:rFonts w:ascii="Times New Roman" w:hAnsi="Times New Roman"/>
          <w:sz w:val="28"/>
          <w:szCs w:val="28"/>
        </w:rPr>
      </w:pPr>
      <w:r w:rsidRPr="00F66340">
        <w:rPr>
          <w:rFonts w:ascii="Times New Roman" w:hAnsi="Times New Roman"/>
          <w:sz w:val="28"/>
          <w:szCs w:val="28"/>
        </w:rPr>
        <w:t xml:space="preserve">3-я </w:t>
      </w:r>
      <w:proofErr w:type="spellStart"/>
      <w:r w:rsidRPr="00F66340">
        <w:rPr>
          <w:rFonts w:ascii="Times New Roman" w:hAnsi="Times New Roman"/>
          <w:sz w:val="28"/>
          <w:szCs w:val="28"/>
        </w:rPr>
        <w:t>капча</w:t>
      </w:r>
      <w:proofErr w:type="spellEnd"/>
      <w:r w:rsidRPr="00F66340">
        <w:rPr>
          <w:rFonts w:ascii="Times New Roman" w:hAnsi="Times New Roman"/>
          <w:sz w:val="28"/>
          <w:szCs w:val="28"/>
        </w:rPr>
        <w:t xml:space="preserve"> (</w:t>
      </w:r>
      <w:r w:rsidR="00B672CA">
        <w:rPr>
          <w:rFonts w:ascii="Times New Roman" w:hAnsi="Times New Roman"/>
          <w:sz w:val="28"/>
          <w:szCs w:val="28"/>
        </w:rPr>
        <w:t>284</w:t>
      </w:r>
      <w:r w:rsidRPr="00F66340">
        <w:rPr>
          <w:rFonts w:ascii="Times New Roman" w:hAnsi="Times New Roman"/>
          <w:sz w:val="28"/>
          <w:szCs w:val="28"/>
        </w:rPr>
        <w:t>х</w:t>
      </w:r>
      <w:r w:rsidR="00B672CA">
        <w:rPr>
          <w:rFonts w:ascii="Times New Roman" w:hAnsi="Times New Roman"/>
          <w:sz w:val="28"/>
          <w:szCs w:val="28"/>
        </w:rPr>
        <w:t>7</w:t>
      </w:r>
      <w:r w:rsidRPr="00F66340">
        <w:rPr>
          <w:rFonts w:ascii="Times New Roman" w:hAnsi="Times New Roman"/>
          <w:sz w:val="28"/>
          <w:szCs w:val="28"/>
        </w:rPr>
        <w:t>0)</w:t>
      </w:r>
    </w:p>
    <w:p w14:paraId="70158A68" w14:textId="109AEE4B" w:rsidR="001C48E8" w:rsidRPr="00F66340" w:rsidRDefault="001C48E8" w:rsidP="0049062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Было</w:t>
      </w:r>
    </w:p>
    <w:p w14:paraId="517A9726" w14:textId="6944CC4F" w:rsidR="00675C74" w:rsidRDefault="00675C74" w:rsidP="00490623">
      <w:pPr>
        <w:spacing w:after="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802C067" wp14:editId="6FA148A2">
            <wp:extent cx="2186940" cy="54211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865" cy="54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EF467" w14:textId="351673E5" w:rsidR="001C48E8" w:rsidRDefault="001C48E8" w:rsidP="0049062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Стало</w:t>
      </w:r>
    </w:p>
    <w:p w14:paraId="3968E5D1" w14:textId="7D7A7C1D" w:rsidR="001C48E8" w:rsidRDefault="001C48E8" w:rsidP="00490623">
      <w:pPr>
        <w:spacing w:after="0"/>
        <w:rPr>
          <w:rFonts w:ascii="Times New Roman" w:hAnsi="Times New Roman"/>
          <w:sz w:val="28"/>
          <w:szCs w:val="28"/>
        </w:rPr>
      </w:pPr>
      <w:r w:rsidRPr="001C48E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4F9FE16" wp14:editId="02AE0974">
            <wp:extent cx="2213264" cy="548640"/>
            <wp:effectExtent l="0" t="0" r="0" b="3810"/>
            <wp:docPr id="11" name="Рисунок 11" descr="C:\Users\1\AppData\Local\Temp\tmp0fii8t8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\AppData\Local\Temp\tmp0fii8t8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686" cy="55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EED06" w14:textId="44321623" w:rsidR="00F66340" w:rsidRDefault="00F66340" w:rsidP="00490623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Капча</w:t>
      </w:r>
      <w:proofErr w:type="spellEnd"/>
      <w:r>
        <w:rPr>
          <w:rFonts w:ascii="Times New Roman" w:hAnsi="Times New Roman"/>
          <w:sz w:val="28"/>
          <w:szCs w:val="28"/>
        </w:rPr>
        <w:t xml:space="preserve"> взята из </w:t>
      </w:r>
      <w:proofErr w:type="spellStart"/>
      <w:r w:rsidR="00B672CA">
        <w:rPr>
          <w:rFonts w:ascii="Times New Roman" w:hAnsi="Times New Roman"/>
          <w:sz w:val="28"/>
          <w:szCs w:val="28"/>
        </w:rPr>
        <w:t>яндекс</w:t>
      </w:r>
      <w:proofErr w:type="spellEnd"/>
      <w:r w:rsidR="00B672CA">
        <w:rPr>
          <w:rFonts w:ascii="Times New Roman" w:hAnsi="Times New Roman"/>
          <w:sz w:val="28"/>
          <w:szCs w:val="28"/>
        </w:rPr>
        <w:t xml:space="preserve"> картинок по запросу «</w:t>
      </w:r>
      <w:proofErr w:type="spellStart"/>
      <w:r w:rsidR="00B672CA">
        <w:rPr>
          <w:rFonts w:ascii="Times New Roman" w:hAnsi="Times New Roman"/>
          <w:sz w:val="28"/>
          <w:szCs w:val="28"/>
        </w:rPr>
        <w:t>капча</w:t>
      </w:r>
      <w:proofErr w:type="spellEnd"/>
      <w:r w:rsidR="00B672CA">
        <w:rPr>
          <w:rFonts w:ascii="Times New Roman" w:hAnsi="Times New Roman"/>
          <w:sz w:val="28"/>
          <w:szCs w:val="28"/>
        </w:rPr>
        <w:t>» и слегка изменена</w:t>
      </w:r>
      <w:r>
        <w:rPr>
          <w:rFonts w:ascii="Times New Roman" w:hAnsi="Times New Roman"/>
          <w:sz w:val="28"/>
          <w:szCs w:val="28"/>
        </w:rPr>
        <w:t xml:space="preserve">. </w:t>
      </w:r>
      <w:r w:rsidRPr="00F66340">
        <w:rPr>
          <w:rFonts w:ascii="Times New Roman" w:hAnsi="Times New Roman"/>
          <w:sz w:val="28"/>
          <w:szCs w:val="28"/>
        </w:rPr>
        <w:t>Результат наложения медианного фильтра (</w:t>
      </w:r>
      <w:r w:rsidR="001C48E8">
        <w:rPr>
          <w:rFonts w:ascii="Times New Roman" w:hAnsi="Times New Roman"/>
          <w:sz w:val="28"/>
          <w:szCs w:val="28"/>
        </w:rPr>
        <w:t>7</w:t>
      </w:r>
      <w:r w:rsidRPr="00F66340">
        <w:rPr>
          <w:rFonts w:ascii="Times New Roman" w:hAnsi="Times New Roman"/>
          <w:sz w:val="28"/>
          <w:szCs w:val="28"/>
        </w:rPr>
        <w:t>х</w:t>
      </w:r>
      <w:r w:rsidR="001C48E8">
        <w:rPr>
          <w:rFonts w:ascii="Times New Roman" w:hAnsi="Times New Roman"/>
          <w:sz w:val="28"/>
          <w:szCs w:val="28"/>
        </w:rPr>
        <w:t>7</w:t>
      </w:r>
      <w:r w:rsidRPr="00F66340">
        <w:rPr>
          <w:rFonts w:ascii="Times New Roman" w:hAnsi="Times New Roman"/>
          <w:sz w:val="28"/>
          <w:szCs w:val="28"/>
        </w:rPr>
        <w:t>) и результат наложения фильтра f1</w:t>
      </w:r>
      <w:r w:rsidR="001C48E8">
        <w:rPr>
          <w:rFonts w:ascii="Times New Roman" w:hAnsi="Times New Roman"/>
          <w:sz w:val="28"/>
          <w:szCs w:val="28"/>
        </w:rPr>
        <w:t>:</w:t>
      </w:r>
    </w:p>
    <w:p w14:paraId="508826E3" w14:textId="76A23FFC" w:rsidR="001C48E8" w:rsidRDefault="001C48E8" w:rsidP="0049062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Ширина 16, шаг 2</w:t>
      </w:r>
    </w:p>
    <w:p w14:paraId="497D9524" w14:textId="311F8D2A" w:rsidR="001C48E8" w:rsidRDefault="001C48E8" w:rsidP="00490623">
      <w:pPr>
        <w:spacing w:after="0"/>
        <w:rPr>
          <w:rFonts w:ascii="Times New Roman" w:hAnsi="Times New Roman"/>
          <w:sz w:val="28"/>
          <w:szCs w:val="28"/>
        </w:rPr>
      </w:pPr>
      <w:r w:rsidRPr="001C48E8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227754BC" wp14:editId="4A30F6F4">
            <wp:extent cx="3234798" cy="248412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9443" cy="248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E0C7" w14:textId="59E7206B" w:rsidR="00F050C6" w:rsidRDefault="001C48E8" w:rsidP="00CC6653">
      <w:pPr>
        <w:spacing w:after="0"/>
        <w:ind w:left="-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ab/>
      </w:r>
      <w:r>
        <w:rPr>
          <w:rFonts w:ascii="Times New Roman" w:hAnsi="Times New Roman"/>
          <w:noProof/>
          <w:sz w:val="28"/>
          <w:szCs w:val="28"/>
        </w:rPr>
        <w:tab/>
        <w:t xml:space="preserve"> </w:t>
      </w:r>
    </w:p>
    <w:p w14:paraId="41CB23C5" w14:textId="77777777" w:rsidR="00F050C6" w:rsidRDefault="00F050C6" w:rsidP="00CC6653">
      <w:pPr>
        <w:spacing w:after="0"/>
        <w:ind w:left="-709"/>
        <w:rPr>
          <w:rFonts w:ascii="Times New Roman" w:hAnsi="Times New Roman"/>
          <w:sz w:val="28"/>
          <w:szCs w:val="28"/>
        </w:rPr>
      </w:pPr>
    </w:p>
    <w:p w14:paraId="002FF9A2" w14:textId="77777777" w:rsidR="00F050C6" w:rsidRDefault="00F050C6" w:rsidP="00CC6653">
      <w:pPr>
        <w:spacing w:after="0"/>
        <w:ind w:left="-709"/>
        <w:rPr>
          <w:rFonts w:ascii="Times New Roman" w:hAnsi="Times New Roman"/>
          <w:sz w:val="28"/>
          <w:szCs w:val="28"/>
        </w:rPr>
      </w:pPr>
    </w:p>
    <w:p w14:paraId="78992347" w14:textId="25E3D1D2" w:rsidR="00CE7727" w:rsidRPr="001E7233" w:rsidRDefault="00CE7727" w:rsidP="00CC6653">
      <w:pPr>
        <w:spacing w:after="0"/>
        <w:ind w:left="-709"/>
        <w:rPr>
          <w:rFonts w:ascii="Times New Roman" w:hAnsi="Times New Roman"/>
          <w:sz w:val="28"/>
          <w:szCs w:val="28"/>
        </w:rPr>
      </w:pPr>
    </w:p>
    <w:p w14:paraId="2FF51C23" w14:textId="74609008" w:rsidR="00CE7727" w:rsidRDefault="00CE7727" w:rsidP="00490623">
      <w:pPr>
        <w:spacing w:after="0"/>
        <w:rPr>
          <w:rFonts w:ascii="Times New Roman" w:hAnsi="Times New Roman"/>
          <w:sz w:val="28"/>
          <w:szCs w:val="28"/>
        </w:rPr>
      </w:pPr>
      <w:r w:rsidRPr="001E7233">
        <w:rPr>
          <w:rFonts w:ascii="Times New Roman" w:hAnsi="Times New Roman"/>
          <w:sz w:val="28"/>
          <w:szCs w:val="28"/>
        </w:rPr>
        <w:t>Скриншоты работы программы:</w:t>
      </w:r>
    </w:p>
    <w:p w14:paraId="37826909" w14:textId="3004BD7C" w:rsidR="001C48E8" w:rsidRPr="001E7233" w:rsidRDefault="001C48E8" w:rsidP="00490623">
      <w:pPr>
        <w:spacing w:after="0"/>
        <w:rPr>
          <w:rFonts w:ascii="Times New Roman" w:hAnsi="Times New Roman"/>
          <w:sz w:val="28"/>
          <w:szCs w:val="28"/>
        </w:rPr>
      </w:pPr>
      <w:r w:rsidRPr="001C48E8">
        <w:rPr>
          <w:rFonts w:ascii="Times New Roman" w:hAnsi="Times New Roman"/>
          <w:sz w:val="28"/>
          <w:szCs w:val="28"/>
        </w:rPr>
        <w:drawing>
          <wp:inline distT="0" distB="0" distL="0" distR="0" wp14:anchorId="40E61411" wp14:editId="139F3C48">
            <wp:extent cx="5850255" cy="344043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6619B32F" w14:textId="61365F83" w:rsidR="001E7233" w:rsidRPr="00C44B92" w:rsidRDefault="001C48E8" w:rsidP="00490623">
      <w:pPr>
        <w:spacing w:after="0"/>
        <w:rPr>
          <w:rFonts w:ascii="Times New Roman" w:hAnsi="Times New Roman"/>
          <w:sz w:val="28"/>
          <w:szCs w:val="28"/>
        </w:rPr>
      </w:pPr>
      <w:r w:rsidRPr="001C48E8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7DFB0671" wp14:editId="7EDCB6DF">
            <wp:extent cx="5850255" cy="356108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7233" w:rsidRPr="00C44B92">
        <w:rPr>
          <w:rFonts w:ascii="Times New Roman" w:hAnsi="Times New Roman"/>
          <w:sz w:val="28"/>
          <w:szCs w:val="28"/>
        </w:rPr>
        <w:t xml:space="preserve"> </w:t>
      </w:r>
    </w:p>
    <w:sectPr w:rsidR="001E7233" w:rsidRPr="00C44B92" w:rsidSect="0002151D">
      <w:pgSz w:w="11906" w:h="16838"/>
      <w:pgMar w:top="1134" w:right="850" w:bottom="1134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DA"/>
    <w:rsid w:val="00010322"/>
    <w:rsid w:val="0002151D"/>
    <w:rsid w:val="000845C0"/>
    <w:rsid w:val="00101989"/>
    <w:rsid w:val="00137C4D"/>
    <w:rsid w:val="0014428B"/>
    <w:rsid w:val="00175D12"/>
    <w:rsid w:val="001C48E8"/>
    <w:rsid w:val="001E7233"/>
    <w:rsid w:val="00272A6C"/>
    <w:rsid w:val="002F111C"/>
    <w:rsid w:val="003250BA"/>
    <w:rsid w:val="003A5C31"/>
    <w:rsid w:val="004407C7"/>
    <w:rsid w:val="00490623"/>
    <w:rsid w:val="004B26EB"/>
    <w:rsid w:val="004E1542"/>
    <w:rsid w:val="0050466F"/>
    <w:rsid w:val="0051677E"/>
    <w:rsid w:val="0060697A"/>
    <w:rsid w:val="00675C74"/>
    <w:rsid w:val="006B4726"/>
    <w:rsid w:val="0073547B"/>
    <w:rsid w:val="0078424E"/>
    <w:rsid w:val="007B687E"/>
    <w:rsid w:val="007C0193"/>
    <w:rsid w:val="00821464"/>
    <w:rsid w:val="008A3519"/>
    <w:rsid w:val="008C5761"/>
    <w:rsid w:val="00A36357"/>
    <w:rsid w:val="00A54FAE"/>
    <w:rsid w:val="00AF4AB3"/>
    <w:rsid w:val="00B506DA"/>
    <w:rsid w:val="00B672CA"/>
    <w:rsid w:val="00C44B92"/>
    <w:rsid w:val="00CB365E"/>
    <w:rsid w:val="00CC6653"/>
    <w:rsid w:val="00CE7727"/>
    <w:rsid w:val="00D1009C"/>
    <w:rsid w:val="00D70A3E"/>
    <w:rsid w:val="00DC7C7F"/>
    <w:rsid w:val="00DF09D4"/>
    <w:rsid w:val="00E42B87"/>
    <w:rsid w:val="00E50B94"/>
    <w:rsid w:val="00E5162D"/>
    <w:rsid w:val="00E76FA7"/>
    <w:rsid w:val="00F050C6"/>
    <w:rsid w:val="00F262A5"/>
    <w:rsid w:val="00F4448E"/>
    <w:rsid w:val="00F45B65"/>
    <w:rsid w:val="00F66340"/>
    <w:rsid w:val="00FF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9F526"/>
  <w15:chartTrackingRefBased/>
  <w15:docId w15:val="{DE00ED10-3E70-4C27-B328-914A9716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66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e0\AppData\Roaming\Microsoft\Templates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</Template>
  <TotalTime>329</TotalTime>
  <Pages>5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Kozmenkova</dc:creator>
  <cp:keywords/>
  <dc:description/>
  <cp:lastModifiedBy>1</cp:lastModifiedBy>
  <cp:revision>12</cp:revision>
  <cp:lastPrinted>2021-05-24T16:32:00Z</cp:lastPrinted>
  <dcterms:created xsi:type="dcterms:W3CDTF">2021-05-24T06:19:00Z</dcterms:created>
  <dcterms:modified xsi:type="dcterms:W3CDTF">2021-05-28T18:20:00Z</dcterms:modified>
</cp:coreProperties>
</file>